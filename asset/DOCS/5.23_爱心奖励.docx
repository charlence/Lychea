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39342" w14:textId="77777777" w:rsidR="00AC6E8A" w:rsidRDefault="00C97EE4">
      <w:pPr>
        <w:rPr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爱心奖励（积分换购）</w:t>
      </w:r>
    </w:p>
    <w:p w14:paraId="59352F74" w14:textId="77777777" w:rsidR="00AC6E8A" w:rsidRDefault="00AC6E8A"/>
    <w:p w14:paraId="686A653B" w14:textId="77777777" w:rsidR="00AC6E8A" w:rsidRDefault="00AC6E8A"/>
    <w:p w14:paraId="54BA7E72" w14:textId="77777777" w:rsidR="00AC6E8A" w:rsidRDefault="00C97EE4">
      <w:r>
        <w:rPr>
          <w:rFonts w:hint="eastAsia"/>
        </w:rPr>
        <w:t>爱心奖励（积分换购）的目标是通过实物奖励让爱心值变成用户的实际利益，从而驱动用户更多分享、拉用户加入。而为了控制成本，爱心奖励由我们根据需要发起，仅提供有限的商品用于爱心奖励。具体操作如下：</w:t>
      </w:r>
    </w:p>
    <w:p w14:paraId="1191B87A" w14:textId="77777777" w:rsidR="00AC6E8A" w:rsidRDefault="00C97EE4">
      <w:pPr>
        <w:numPr>
          <w:ilvl w:val="0"/>
          <w:numId w:val="1"/>
        </w:numPr>
      </w:pPr>
      <w:r>
        <w:rPr>
          <w:rFonts w:hint="eastAsia"/>
        </w:rPr>
        <w:t>我们在首页发布爱心奖励的时间和活动介绍，如“爱心奖励活动要求用户未奖励爱心值高于指定值。换购成功后，扫二维码进入吉米高宠物食品，拍下赠品，在买家留言中录入奖励码，付款</w:t>
      </w:r>
      <w:r>
        <w:rPr>
          <w:rFonts w:hint="eastAsia"/>
        </w:rPr>
        <w:t>0.1</w:t>
      </w:r>
      <w:r>
        <w:rPr>
          <w:rFonts w:hint="eastAsia"/>
        </w:rPr>
        <w:t>元。客服验证通过后即获得奖励。”（这个用发帖功能就能满足，无需单独开发。）</w:t>
      </w:r>
    </w:p>
    <w:p w14:paraId="1E5EEABA" w14:textId="77777777" w:rsidR="00AC6E8A" w:rsidRDefault="00C97EE4">
      <w:pPr>
        <w:numPr>
          <w:ilvl w:val="0"/>
          <w:numId w:val="1"/>
        </w:numPr>
      </w:pPr>
      <w:r>
        <w:rPr>
          <w:rFonts w:hint="eastAsia"/>
        </w:rPr>
        <w:t>我们在首页发布活动入口，一次只发布一个商品用于换购，发布时设置“商品名称”、“待领取奖励商品数量”、“已领取奖励商品数量”、“爱心值”。（这部分需要做功能实现）</w:t>
      </w:r>
    </w:p>
    <w:p w14:paraId="3A5FA335" w14:textId="77777777" w:rsidR="00AC6E8A" w:rsidRDefault="00C97EE4">
      <w:pPr>
        <w:numPr>
          <w:ilvl w:val="0"/>
          <w:numId w:val="1"/>
        </w:numPr>
      </w:pPr>
      <w:r>
        <w:rPr>
          <w:rFonts w:hint="eastAsia"/>
        </w:rPr>
        <w:t>检验用户未奖励爱心值是否符合奖励条件（公式为：用户爱心值—∑历史奖励爱心值</w:t>
      </w:r>
      <w:r>
        <w:rPr>
          <w:rFonts w:hint="eastAsia"/>
        </w:rPr>
        <w:t>&gt;</w:t>
      </w:r>
      <w:r>
        <w:rPr>
          <w:rFonts w:hint="eastAsia"/>
        </w:rPr>
        <w:t>奖励所需爱心值），如符合，用户确认后，和角色认证码一样，生成一个奖励码，系统提示“恭喜抢到奖励商品，请去淘宝吉米高宠物食品店提取礼品”。系统记录用户本次“历史奖励爱心值”、奖励码、用户名、时间，扣减“待领取奖励商品数量”、增加“已领取奖励商品数量”。</w:t>
      </w:r>
    </w:p>
    <w:p w14:paraId="02050698" w14:textId="77777777" w:rsidR="00AC6E8A" w:rsidRDefault="00C97EE4">
      <w:pPr>
        <w:numPr>
          <w:ilvl w:val="0"/>
          <w:numId w:val="1"/>
        </w:numPr>
      </w:pPr>
      <w:r>
        <w:rPr>
          <w:rFonts w:hint="eastAsia"/>
        </w:rPr>
        <w:t>“待领取奖励商品数量”</w:t>
      </w:r>
      <w:r>
        <w:rPr>
          <w:rFonts w:hint="eastAsia"/>
        </w:rPr>
        <w:t>为零时，点“领取奖励”时提示“奖励已被抢光，下次下次”。</w:t>
      </w:r>
    </w:p>
    <w:p w14:paraId="15DA9CA2" w14:textId="77777777" w:rsidR="00AC6E8A" w:rsidRDefault="00C97EE4">
      <w:pPr>
        <w:numPr>
          <w:ilvl w:val="0"/>
          <w:numId w:val="1"/>
        </w:numPr>
      </w:pPr>
      <w:r>
        <w:rPr>
          <w:rFonts w:hint="eastAsia"/>
        </w:rPr>
        <w:t>客服收到奖励码后，在后头系统中输入奖励码，验证通过后奖励码即刻失效，同时提取用户信息，客服通过公众号后台联系用户，旺旺上提示对方回复确认，确保奖励码不被盗用，并通过短信留存证据避免产生纠纷。</w:t>
      </w:r>
    </w:p>
    <w:p w14:paraId="7EB7BB28" w14:textId="77777777" w:rsidR="00AC6E8A" w:rsidRDefault="00AC6E8A"/>
    <w:p w14:paraId="6993E93C" w14:textId="77777777" w:rsidR="00AC6E8A" w:rsidRDefault="00C97EE4">
      <w:r>
        <w:rPr>
          <w:rFonts w:hint="eastAsia"/>
        </w:rPr>
        <w:t>系统的积分设置如下：</w:t>
      </w:r>
    </w:p>
    <w:p w14:paraId="6A679ECD" w14:textId="77777777" w:rsidR="00AC6E8A" w:rsidRDefault="00C97EE4">
      <w:r>
        <w:rPr>
          <w:rFonts w:hint="eastAsia"/>
        </w:rPr>
        <w:t>用户爱心值</w:t>
      </w:r>
      <w:r>
        <w:rPr>
          <w:rFonts w:hint="eastAsia"/>
        </w:rPr>
        <w:t>=</w:t>
      </w:r>
      <w:r>
        <w:rPr>
          <w:rFonts w:hint="eastAsia"/>
        </w:rPr>
        <w:t>∑用户行为爱心值</w:t>
      </w:r>
      <w:r>
        <w:rPr>
          <w:rFonts w:hint="eastAsia"/>
        </w:rPr>
        <w:t>+</w:t>
      </w:r>
      <w:r>
        <w:rPr>
          <w:rFonts w:hint="eastAsia"/>
        </w:rPr>
        <w:t>∑名下小主爱心值</w:t>
      </w:r>
    </w:p>
    <w:p w14:paraId="24440FEB" w14:textId="77777777" w:rsidR="00AC6E8A" w:rsidRDefault="00AC6E8A"/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079"/>
        <w:gridCol w:w="1079"/>
        <w:gridCol w:w="3255"/>
      </w:tblGrid>
      <w:tr w:rsidR="00AC6E8A" w14:paraId="06D8019A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35DFF" w14:textId="77777777" w:rsidR="00AC6E8A" w:rsidRDefault="00C97EE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行为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9DF40" w14:textId="77777777" w:rsidR="00AC6E8A" w:rsidRDefault="00C97EE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积分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64509" w14:textId="77777777" w:rsidR="00AC6E8A" w:rsidRDefault="00C97EE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积分对象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3393E" w14:textId="77777777" w:rsidR="00AC6E8A" w:rsidRDefault="00C97EE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AC6E8A" w14:paraId="6F88D4DC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23103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EFF2E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05F4E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F3C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一天多次登录只算一次</w:t>
            </w:r>
          </w:p>
        </w:tc>
      </w:tr>
      <w:tr w:rsidR="00AC6E8A" w14:paraId="484B7793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AE545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A70E5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9B92A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4E08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删帖应扣除相应积分</w:t>
            </w:r>
          </w:p>
        </w:tc>
      </w:tr>
      <w:tr w:rsidR="00AC6E8A" w14:paraId="63894BD1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271C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发帖被回复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41571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779B4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4A636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自己回复自己的帖子不计分</w:t>
            </w:r>
          </w:p>
        </w:tc>
      </w:tr>
      <w:tr w:rsidR="00AC6E8A" w14:paraId="4E74BFE2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E87D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回复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00B3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D925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4001B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自己回复自己的帖子不计分</w:t>
            </w:r>
          </w:p>
        </w:tc>
      </w:tr>
      <w:tr w:rsidR="00AC6E8A" w14:paraId="003EED17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22428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分享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20852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F9F2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28FAD" w14:textId="77777777" w:rsidR="00AC6E8A" w:rsidRDefault="00AC6E8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C6E8A" w14:paraId="3D18C7F3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A4DF8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摸一下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DE8ED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DBF6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4B1E0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五分钟内连续摸不持续积分，一天最多摸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次</w:t>
            </w:r>
          </w:p>
        </w:tc>
      </w:tr>
      <w:tr w:rsidR="00AC6E8A" w14:paraId="13123052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B8C7E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被摸一下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9A81A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29754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5FF6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五分钟内连续摸不持续积分，一天最多摸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次</w:t>
            </w:r>
          </w:p>
        </w:tc>
      </w:tr>
      <w:tr w:rsidR="00AC6E8A" w14:paraId="1846446C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465FF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被赞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9C7EB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76BDF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21A42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取消赞要扣回，或者就不提供取消赞的功能</w:t>
            </w:r>
          </w:p>
        </w:tc>
      </w:tr>
      <w:tr w:rsidR="00AC6E8A" w14:paraId="45A0235F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BB32E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添加族谱成功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5E4A5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+50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16E39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6A48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双方都加</w:t>
            </w:r>
          </w:p>
        </w:tc>
      </w:tr>
      <w:tr w:rsidR="00AC6E8A" w14:paraId="1AE0203A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9DDD6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终身宠爱承诺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2AE9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+200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B3A7C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7B0B" w14:textId="77777777" w:rsidR="00AC6E8A" w:rsidRDefault="00AC6E8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C6E8A" w14:paraId="66DB825D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112A2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被未见证其他人的用户见证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4A839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+100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3E3E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9875" w14:textId="77777777" w:rsidR="00AC6E8A" w:rsidRDefault="00AC6E8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C6E8A" w14:paraId="1BFED66A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51D0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被见证过其他人的用户见证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56F5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FBE70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小主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98276" w14:textId="77777777" w:rsidR="00AC6E8A" w:rsidRDefault="00AC6E8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C6E8A" w14:paraId="0C4ABED7" w14:textId="77777777">
        <w:trPr>
          <w:trHeight w:val="286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4696A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见证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CD73A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9D677" w14:textId="77777777" w:rsidR="00AC6E8A" w:rsidRDefault="00C97EE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55996" w14:textId="77777777" w:rsidR="00AC6E8A" w:rsidRDefault="00AC6E8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2A87EE96" w14:textId="77777777" w:rsidR="00AC6E8A" w:rsidRDefault="00AC6E8A"/>
    <w:sectPr w:rsidR="00AC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55651"/>
    <w:multiLevelType w:val="singleLevel"/>
    <w:tmpl w:val="501556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06E45"/>
    <w:rsid w:val="00AC6E8A"/>
    <w:rsid w:val="00C97EE4"/>
    <w:rsid w:val="1CFD6FC4"/>
    <w:rsid w:val="39506E45"/>
    <w:rsid w:val="687D5A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16B0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C:\Users\php\AppData\Roaming\Kingsoft\wps\addons\pool\win-i386\knewfileres_1.0.0.3\wps\0.docx</Template>
  <TotalTime>1</TotalTime>
  <Pages>2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</dc:creator>
  <cp:lastModifiedBy>Huang Charlence</cp:lastModifiedBy>
  <cp:revision>2</cp:revision>
  <dcterms:created xsi:type="dcterms:W3CDTF">2018-05-24T10:42:00Z</dcterms:created>
  <dcterms:modified xsi:type="dcterms:W3CDTF">2018-05-24T10:42:00Z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